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5632602"/>
        <w:placeholder>
          <w:docPart w:val="9B390AB316044DC3B34E123B8272133E"/>
        </w:placeholder>
        <w:temporary/>
        <w:showingPlcHdr/>
        <w15:appearance w15:val="hidden"/>
      </w:sdtPr>
      <w:sdtEndPr/>
      <w:sdtContent>
        <w:p w:rsidR="00E63EB4" w:rsidRDefault="00122112" w:rsidP="00122112">
          <w:pPr>
            <w:pStyle w:val="AddresseeDetails"/>
          </w:pPr>
          <w:r>
            <w:t>[Addressee Name]</w:t>
          </w:r>
        </w:p>
      </w:sdtContent>
    </w:sdt>
    <w:p w:rsidR="00122112" w:rsidRDefault="00A80DFD" w:rsidP="00122112">
      <w:pPr>
        <w:pStyle w:val="AddresseeDetails"/>
      </w:pPr>
      <w:r>
        <w:t>[Department]</w:t>
      </w:r>
      <w:bookmarkStart w:id="0" w:name="_GoBack"/>
      <w:bookmarkEnd w:id="0"/>
    </w:p>
    <w:sdt>
      <w:sdtPr>
        <w:id w:val="-370687742"/>
        <w:placeholder>
          <w:docPart w:val="727AEA3004EF4FD69D5D31EF4A8E282E"/>
        </w:placeholder>
        <w:temporary/>
        <w:showingPlcHdr/>
        <w15:appearance w15:val="hidden"/>
      </w:sdtPr>
      <w:sdtEndPr/>
      <w:sdtContent>
        <w:p w:rsidR="00122112" w:rsidRDefault="00122112" w:rsidP="00122112">
          <w:pPr>
            <w:pStyle w:val="AddresseeDetails"/>
          </w:pPr>
          <w:r>
            <w:t>[Address Line 2]</w:t>
          </w:r>
        </w:p>
      </w:sdtContent>
    </w:sdt>
    <w:sdt>
      <w:sdtPr>
        <w:id w:val="1970702399"/>
        <w:placeholder>
          <w:docPart w:val="FBD7F06703714387B61C0E0FECF65AEF"/>
        </w:placeholder>
        <w:temporary/>
        <w:showingPlcHdr/>
        <w15:appearance w15:val="hidden"/>
      </w:sdtPr>
      <w:sdtEndPr/>
      <w:sdtContent>
        <w:p w:rsidR="00122112" w:rsidRDefault="00122112" w:rsidP="00122112">
          <w:pPr>
            <w:pStyle w:val="AddresseeDetails"/>
          </w:pPr>
          <w:r>
            <w:t>[Address Line 3]</w:t>
          </w:r>
        </w:p>
      </w:sdtContent>
    </w:sdt>
    <w:sdt>
      <w:sdtPr>
        <w:id w:val="-1494030990"/>
        <w:placeholder>
          <w:docPart w:val="5B1ADE7618D443E5925B08ADDAD1D719"/>
        </w:placeholder>
        <w:temporary/>
        <w:showingPlcHdr/>
        <w15:appearance w15:val="hidden"/>
      </w:sdtPr>
      <w:sdtEndPr/>
      <w:sdtContent>
        <w:p w:rsidR="00122112" w:rsidRDefault="00122112" w:rsidP="00122112">
          <w:pPr>
            <w:pStyle w:val="AddresseeDetails"/>
          </w:pPr>
          <w:r>
            <w:t>[Address Line 4]</w:t>
          </w:r>
        </w:p>
      </w:sdtContent>
    </w:sdt>
    <w:sdt>
      <w:sdtPr>
        <w:id w:val="-746492282"/>
        <w:placeholder>
          <w:docPart w:val="B9E02675F3E6474099262AD7A5A2B515"/>
        </w:placeholder>
        <w:temporary/>
        <w:showingPlcHdr/>
        <w15:appearance w15:val="hidden"/>
      </w:sdtPr>
      <w:sdtEndPr/>
      <w:sdtContent>
        <w:p w:rsidR="00122112" w:rsidRDefault="00122112" w:rsidP="00122112">
          <w:pPr>
            <w:pStyle w:val="AddresseeDetails"/>
          </w:pPr>
          <w:r>
            <w:t>[Address Line 5]</w:t>
          </w:r>
        </w:p>
      </w:sdtContent>
    </w:sdt>
    <w:p w:rsidR="00122112" w:rsidRDefault="00122112" w:rsidP="00122112"/>
    <w:p w:rsidR="00BA288A" w:rsidRPr="00CD3816" w:rsidRDefault="0040624B" w:rsidP="00FE28E9">
      <w:pPr>
        <w:pStyle w:val="Datebold"/>
      </w:pPr>
      <w:r>
        <w:t>19</w:t>
      </w:r>
      <w:r w:rsidR="00344D60">
        <w:t xml:space="preserve"> </w:t>
      </w:r>
      <w:r w:rsidR="00653B3D">
        <w:t>May</w:t>
      </w:r>
      <w:r w:rsidR="00344D60">
        <w:t xml:space="preserve"> 2017</w:t>
      </w:r>
    </w:p>
    <w:p w:rsidR="00122112" w:rsidRDefault="00122112" w:rsidP="00122112">
      <w:r>
        <w:t xml:space="preserve">Dear </w:t>
      </w:r>
      <w:r w:rsidR="00344D60">
        <w:t>[Inset employer name?]</w:t>
      </w:r>
    </w:p>
    <w:p w:rsidR="00122112" w:rsidRDefault="00D62954" w:rsidP="00122112">
      <w:pPr>
        <w:pStyle w:val="LetterHeading"/>
      </w:pPr>
      <w:r>
        <w:t>APPRENTICESHIP COMPLETION CERTIFICAT</w:t>
      </w:r>
      <w:r w:rsidR="00344D60">
        <w:t>E</w:t>
      </w:r>
    </w:p>
    <w:p w:rsidR="00D62954" w:rsidRDefault="00D62954" w:rsidP="00D62954">
      <w:r>
        <w:t xml:space="preserve">Following the successful achievement of their apprenticeship we enclose the final </w:t>
      </w:r>
      <w:r w:rsidR="00344D60">
        <w:t xml:space="preserve">apprenticeship </w:t>
      </w:r>
      <w:r>
        <w:t>certificate for you to pass on to your employee.</w:t>
      </w:r>
    </w:p>
    <w:p w:rsidR="00D62954" w:rsidRDefault="00D62954" w:rsidP="00D62954">
      <w:r>
        <w:t xml:space="preserve">The apprenticeship certificate confirms that your employee has </w:t>
      </w:r>
      <w:r w:rsidR="00344D60">
        <w:t xml:space="preserve">completed their apprenticeship and </w:t>
      </w:r>
      <w:r>
        <w:t>demonstrated competence against the requirements set out in the apprenticeship standard they have undertaken with you. This is recognition of the effort and commitment by the apprentice, and you as their employer, and we would like to thank you for your ongoing support to the apprenticeship programme.</w:t>
      </w:r>
    </w:p>
    <w:p w:rsidR="00D62954" w:rsidRDefault="00D62954" w:rsidP="00D62954">
      <w:r w:rsidRPr="00344D60">
        <w:rPr>
          <w:b/>
        </w:rPr>
        <w:t>You must pass on the enclosed certificate to your employee as they will not receive a separate copy.</w:t>
      </w:r>
      <w:r>
        <w:t xml:space="preserve"> Allowing employers to pass on the apprenticeship certificate reflects the key role you have i</w:t>
      </w:r>
      <w:r w:rsidR="00344D60">
        <w:t xml:space="preserve">n supporting apprenticeships, and provides </w:t>
      </w:r>
      <w:r>
        <w:t>you with an opportunity to share in the success this reflects for them and your business.</w:t>
      </w:r>
    </w:p>
    <w:p w:rsidR="00D62954" w:rsidRDefault="00D62954" w:rsidP="00D62954">
      <w:r>
        <w:t xml:space="preserve">If you have any queries about the apprenticeship certificates, please contact </w:t>
      </w:r>
      <w:hyperlink r:id="rId7" w:history="1">
        <w:r w:rsidR="0098570B" w:rsidRPr="0098570B">
          <w:rPr>
            <w:rStyle w:val="Hyperlink"/>
          </w:rPr>
          <w:t>apprenticeassessment@sfa.bis.gov.uk</w:t>
        </w:r>
      </w:hyperlink>
      <w:r>
        <w:t xml:space="preserve">. If you want more information about apprenticeships, please go to </w:t>
      </w:r>
      <w:hyperlink r:id="rId8" w:history="1">
        <w:r w:rsidRPr="00A37492">
          <w:rPr>
            <w:rStyle w:val="Hyperlink"/>
          </w:rPr>
          <w:t>www.gov.uk/apprenticeships</w:t>
        </w:r>
      </w:hyperlink>
    </w:p>
    <w:p w:rsidR="00122112" w:rsidRDefault="00122112" w:rsidP="00122112"/>
    <w:p w:rsidR="00122112" w:rsidRDefault="00122112" w:rsidP="00122112">
      <w:r>
        <w:t xml:space="preserve">Yours </w:t>
      </w:r>
      <w:r w:rsidR="00344D60">
        <w:t>sincerely</w:t>
      </w:r>
    </w:p>
    <w:p w:rsidR="00152252" w:rsidRDefault="00506467" w:rsidP="00122112">
      <w:r w:rsidRPr="00506467">
        <w:rPr>
          <w:noProof/>
          <w:lang w:eastAsia="en-GB" w:bidi="ar-SA"/>
        </w:rPr>
        <w:drawing>
          <wp:inline distT="0" distB="0" distL="0" distR="0" wp14:anchorId="17B6319F" wp14:editId="26575FAD">
            <wp:extent cx="1485900" cy="624840"/>
            <wp:effectExtent l="0" t="0" r="0" b="3810"/>
            <wp:docPr id="3" name="Picture 3" descr="C:\Users\bakerd\AppData\Local\Microsoft\Windows\INetCache\Content.Outlook\NCULBUP6\signatue_mediu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kerd\AppData\Local\Microsoft\Windows\INetCache\Content.Outlook\NCULBUP6\signatue_medium.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624840"/>
                    </a:xfrm>
                    <a:prstGeom prst="rect">
                      <a:avLst/>
                    </a:prstGeom>
                    <a:noFill/>
                    <a:ln>
                      <a:noFill/>
                    </a:ln>
                  </pic:spPr>
                </pic:pic>
              </a:graphicData>
            </a:graphic>
          </wp:inline>
        </w:drawing>
      </w:r>
    </w:p>
    <w:p w:rsidR="00122112" w:rsidRDefault="00F73335" w:rsidP="00122112">
      <w:pPr>
        <w:pStyle w:val="Author"/>
      </w:pPr>
      <w:r>
        <w:t>Antony Jenkin</w:t>
      </w:r>
      <w:r w:rsidR="008876CE">
        <w:t>s</w:t>
      </w:r>
      <w:r>
        <w:t xml:space="preserve"> </w:t>
      </w:r>
    </w:p>
    <w:p w:rsidR="00122112" w:rsidRDefault="00F73335" w:rsidP="00122112">
      <w:pPr>
        <w:pStyle w:val="AuthorDetail"/>
      </w:pPr>
      <w:r>
        <w:t>Chair, The Institute</w:t>
      </w:r>
    </w:p>
    <w:p w:rsidR="00122112" w:rsidRDefault="00122112" w:rsidP="00122112">
      <w:pPr>
        <w:pStyle w:val="AuthorDetail"/>
      </w:pPr>
    </w:p>
    <w:sectPr w:rsidR="00122112" w:rsidSect="00BA288A">
      <w:footerReference w:type="default" r:id="rId10"/>
      <w:headerReference w:type="first" r:id="rId11"/>
      <w:footerReference w:type="first" r:id="rId12"/>
      <w:pgSz w:w="11906" w:h="16838"/>
      <w:pgMar w:top="2438" w:right="1474" w:bottom="1474" w:left="147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572" w:rsidRDefault="00AA6572" w:rsidP="00D80641">
      <w:pPr>
        <w:spacing w:after="0" w:line="240" w:lineRule="auto"/>
      </w:pPr>
      <w:r>
        <w:separator/>
      </w:r>
    </w:p>
  </w:endnote>
  <w:endnote w:type="continuationSeparator" w:id="0">
    <w:p w:rsidR="00AA6572" w:rsidRDefault="00AA6572" w:rsidP="00D80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88A" w:rsidRDefault="00BA288A" w:rsidP="00BA288A">
    <w:pPr>
      <w:pStyle w:val="Footer"/>
      <w:jc w:val="right"/>
    </w:pPr>
    <w:r>
      <w:fldChar w:fldCharType="begin"/>
    </w:r>
    <w:r>
      <w:instrText xml:space="preserve"> PAGE   \* MERGEFORMAT </w:instrText>
    </w:r>
    <w:r>
      <w:fldChar w:fldCharType="separate"/>
    </w:r>
    <w:r w:rsidR="00DE42B0">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8BF" w:rsidRPr="00AB78BF" w:rsidRDefault="0082337C" w:rsidP="00AB78BF">
    <w:pPr>
      <w:pStyle w:val="Footer"/>
    </w:pPr>
    <w:r>
      <w:rPr>
        <w:noProof/>
        <w:lang w:eastAsia="en-GB" w:bidi="ar-SA"/>
      </w:rPr>
      <w:drawing>
        <wp:anchor distT="0" distB="0" distL="114300" distR="114300" simplePos="0" relativeHeight="251674624" behindDoc="1" locked="1" layoutInCell="1" allowOverlap="1" wp14:anchorId="58374998" wp14:editId="5C0F3079">
          <wp:simplePos x="929640" y="9448800"/>
          <wp:positionH relativeFrom="page">
            <wp:align>left</wp:align>
          </wp:positionH>
          <wp:positionV relativeFrom="page">
            <wp:align>bottom</wp:align>
          </wp:positionV>
          <wp:extent cx="3787200" cy="788400"/>
          <wp:effectExtent l="0" t="0" r="0" b="0"/>
          <wp:wrapTight wrapText="bothSides">
            <wp:wrapPolygon edited="0">
              <wp:start x="4998" y="2611"/>
              <wp:lineTo x="4889" y="8355"/>
              <wp:lineTo x="5215" y="10443"/>
              <wp:lineTo x="6085" y="11488"/>
              <wp:lineTo x="17928" y="11488"/>
              <wp:lineTo x="20861" y="10443"/>
              <wp:lineTo x="20753" y="7310"/>
              <wp:lineTo x="15863" y="2611"/>
              <wp:lineTo x="4998" y="26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2614_DFE_IfA Identity_letterhead_020317_RW-06.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87200" cy="788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572" w:rsidRDefault="00AA6572" w:rsidP="00D80641">
      <w:pPr>
        <w:spacing w:after="0" w:line="240" w:lineRule="auto"/>
      </w:pPr>
      <w:r>
        <w:separator/>
      </w:r>
    </w:p>
  </w:footnote>
  <w:footnote w:type="continuationSeparator" w:id="0">
    <w:p w:rsidR="00AA6572" w:rsidRDefault="00AA6572" w:rsidP="00D80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641" w:rsidRDefault="0087547B">
    <w:pPr>
      <w:pStyle w:val="Header"/>
    </w:pPr>
    <w:r>
      <w:rPr>
        <w:noProof/>
        <w:lang w:eastAsia="en-GB" w:bidi="ar-SA"/>
      </w:rPr>
      <w:drawing>
        <wp:anchor distT="0" distB="0" distL="114300" distR="114300" simplePos="0" relativeHeight="251673600" behindDoc="0" locked="1" layoutInCell="1" allowOverlap="1" wp14:anchorId="5BA948C1" wp14:editId="0858F839">
          <wp:simplePos x="0" y="0"/>
          <wp:positionH relativeFrom="page">
            <wp:posOffset>0</wp:posOffset>
          </wp:positionH>
          <wp:positionV relativeFrom="page">
            <wp:align>top</wp:align>
          </wp:positionV>
          <wp:extent cx="2923200" cy="1144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2614_DFE_IfA Identity_letterhead_020317_RW-07.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23200" cy="11448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mailMerge>
    <w:mainDocumentType w:val="formLetters"/>
    <w:linkToQuery/>
    <w:dataType w:val="native"/>
    <w:connectString w:val="Provider=Microsoft.ACE.OLEDB.12.0;User ID=Admin;Data Source=C:\Users\bakerd\Desktop\Certification\Copy of List of addresses for mail merge.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activeRecord w:val="-1"/>
    <w:odso>
      <w:udl w:val="Provider=Microsoft.ACE.OLEDB.12.0;User ID=Admin;Data Source=C:\Users\bakerd\Desktop\Certification\Copy of List of addresses for mail merge.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type w:val="dbColumn"/>
        <w:name w:val="Address Line 1"/>
        <w:mappedName w:val="Address 1"/>
        <w:column w:val="1"/>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odso>
  </w:mailMerg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954"/>
    <w:rsid w:val="00002A5A"/>
    <w:rsid w:val="00016669"/>
    <w:rsid w:val="0003078E"/>
    <w:rsid w:val="000A30BF"/>
    <w:rsid w:val="000E5648"/>
    <w:rsid w:val="00122112"/>
    <w:rsid w:val="001276F0"/>
    <w:rsid w:val="001472A3"/>
    <w:rsid w:val="00152252"/>
    <w:rsid w:val="00344D60"/>
    <w:rsid w:val="003A0AA5"/>
    <w:rsid w:val="0040624B"/>
    <w:rsid w:val="00506467"/>
    <w:rsid w:val="00537A35"/>
    <w:rsid w:val="00556FD0"/>
    <w:rsid w:val="005C59B6"/>
    <w:rsid w:val="00653B3D"/>
    <w:rsid w:val="00742617"/>
    <w:rsid w:val="00764C73"/>
    <w:rsid w:val="0078211E"/>
    <w:rsid w:val="007C029E"/>
    <w:rsid w:val="007D3EC8"/>
    <w:rsid w:val="007D6064"/>
    <w:rsid w:val="0082337C"/>
    <w:rsid w:val="0087547B"/>
    <w:rsid w:val="008876CE"/>
    <w:rsid w:val="00964D2B"/>
    <w:rsid w:val="009663E0"/>
    <w:rsid w:val="0098570B"/>
    <w:rsid w:val="00A174BA"/>
    <w:rsid w:val="00A35497"/>
    <w:rsid w:val="00A80DFD"/>
    <w:rsid w:val="00AA6572"/>
    <w:rsid w:val="00AB78BF"/>
    <w:rsid w:val="00AF13F2"/>
    <w:rsid w:val="00B0207A"/>
    <w:rsid w:val="00B215EB"/>
    <w:rsid w:val="00B2704F"/>
    <w:rsid w:val="00BA288A"/>
    <w:rsid w:val="00C6483C"/>
    <w:rsid w:val="00C911B2"/>
    <w:rsid w:val="00CD3816"/>
    <w:rsid w:val="00D3034A"/>
    <w:rsid w:val="00D62954"/>
    <w:rsid w:val="00D80641"/>
    <w:rsid w:val="00D87086"/>
    <w:rsid w:val="00DE42B0"/>
    <w:rsid w:val="00E23DE6"/>
    <w:rsid w:val="00E63EB4"/>
    <w:rsid w:val="00ED0BC8"/>
    <w:rsid w:val="00F0563E"/>
    <w:rsid w:val="00F311F5"/>
    <w:rsid w:val="00F73335"/>
    <w:rsid w:val="00FE28E9"/>
    <w:rsid w:val="00FF30F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459A0B"/>
  <w15:chartTrackingRefBased/>
  <w15:docId w15:val="{C4727B1C-13E8-45E9-B3A1-7EE31ED1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497"/>
    <w:pPr>
      <w:spacing w:after="240" w:line="264" w:lineRule="auto"/>
    </w:pPr>
    <w:rPr>
      <w:rFonts w:ascii="Arial" w:hAnsi="Arial"/>
      <w:color w:val="333F48" w:themeColor="text1"/>
      <w:sz w:val="22"/>
      <w:szCs w:val="22"/>
      <w:lang w:eastAsia="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641"/>
    <w:rPr>
      <w:sz w:val="22"/>
      <w:szCs w:val="22"/>
      <w:lang w:eastAsia="en-US" w:bidi="he-IL"/>
    </w:rPr>
  </w:style>
  <w:style w:type="paragraph" w:styleId="Footer">
    <w:name w:val="footer"/>
    <w:basedOn w:val="Normal"/>
    <w:link w:val="FooterChar"/>
    <w:uiPriority w:val="99"/>
    <w:unhideWhenUsed/>
    <w:rsid w:val="00D80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641"/>
    <w:rPr>
      <w:sz w:val="22"/>
      <w:szCs w:val="22"/>
      <w:lang w:eastAsia="en-US" w:bidi="he-IL"/>
    </w:rPr>
  </w:style>
  <w:style w:type="character" w:styleId="PlaceholderText">
    <w:name w:val="Placeholder Text"/>
    <w:basedOn w:val="DefaultParagraphFont"/>
    <w:uiPriority w:val="99"/>
    <w:semiHidden/>
    <w:rsid w:val="00F0563E"/>
    <w:rPr>
      <w:color w:val="808080"/>
    </w:rPr>
  </w:style>
  <w:style w:type="paragraph" w:customStyle="1" w:styleId="AddresseeDetails">
    <w:name w:val="Addressee Details"/>
    <w:basedOn w:val="Normal"/>
    <w:qFormat/>
    <w:rsid w:val="00122112"/>
    <w:pPr>
      <w:spacing w:after="0"/>
    </w:pPr>
  </w:style>
  <w:style w:type="paragraph" w:customStyle="1" w:styleId="LetterHeading">
    <w:name w:val="Letter Heading"/>
    <w:basedOn w:val="Normal"/>
    <w:qFormat/>
    <w:rsid w:val="00122112"/>
    <w:rPr>
      <w:b/>
    </w:rPr>
  </w:style>
  <w:style w:type="paragraph" w:customStyle="1" w:styleId="Author">
    <w:name w:val="Author"/>
    <w:basedOn w:val="Normal"/>
    <w:qFormat/>
    <w:rsid w:val="00122112"/>
    <w:pPr>
      <w:spacing w:after="0"/>
    </w:pPr>
    <w:rPr>
      <w:b/>
    </w:rPr>
  </w:style>
  <w:style w:type="paragraph" w:customStyle="1" w:styleId="AuthorDetail">
    <w:name w:val="Author Detail"/>
    <w:basedOn w:val="Normal"/>
    <w:qFormat/>
    <w:rsid w:val="00122112"/>
    <w:pPr>
      <w:spacing w:after="0"/>
    </w:pPr>
  </w:style>
  <w:style w:type="paragraph" w:customStyle="1" w:styleId="Refbold">
    <w:name w:val="Ref (bold)"/>
    <w:basedOn w:val="Normal"/>
    <w:qFormat/>
    <w:rsid w:val="00FE28E9"/>
    <w:rPr>
      <w:b/>
    </w:rPr>
  </w:style>
  <w:style w:type="paragraph" w:customStyle="1" w:styleId="Datebold">
    <w:name w:val="Date (bold)"/>
    <w:basedOn w:val="Normal"/>
    <w:qFormat/>
    <w:rsid w:val="00FE28E9"/>
    <w:pPr>
      <w:spacing w:after="480"/>
    </w:pPr>
    <w:rPr>
      <w:b/>
    </w:rPr>
  </w:style>
  <w:style w:type="character" w:styleId="Hyperlink">
    <w:name w:val="Hyperlink"/>
    <w:basedOn w:val="DefaultParagraphFont"/>
    <w:uiPriority w:val="99"/>
    <w:unhideWhenUsed/>
    <w:rsid w:val="00D629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uk/apprenticeship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pprenticeassessment@sfa.bis.gov.uk"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bakerd\Desktop\Certification\Copy%20of%20List%20of%20addresses%20for%20mail%20merge.xlsx" TargetMode="External"/><Relationship Id="rId1" Type="http://schemas.openxmlformats.org/officeDocument/2006/relationships/attachedTemplate" Target="file:///C:\Users\poolej\AppData\Local\Temp\Temp1_Stationery.zip\Stationery\Template\6-3045_IfA_CAP_IfA%20Letterheaded%20Paper%20Template-Coventry-v1-0203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390AB316044DC3B34E123B8272133E"/>
        <w:category>
          <w:name w:val="General"/>
          <w:gallery w:val="placeholder"/>
        </w:category>
        <w:types>
          <w:type w:val="bbPlcHdr"/>
        </w:types>
        <w:behaviors>
          <w:behavior w:val="content"/>
        </w:behaviors>
        <w:guid w:val="{5723E78C-D6A4-435F-92BA-E2A1FCD6C13F}"/>
      </w:docPartPr>
      <w:docPartBody>
        <w:p w:rsidR="00EA472E" w:rsidRDefault="002534EB">
          <w:pPr>
            <w:pStyle w:val="9B390AB316044DC3B34E123B8272133E"/>
          </w:pPr>
          <w:r>
            <w:t>[Addressee Name]</w:t>
          </w:r>
        </w:p>
      </w:docPartBody>
    </w:docPart>
    <w:docPart>
      <w:docPartPr>
        <w:name w:val="727AEA3004EF4FD69D5D31EF4A8E282E"/>
        <w:category>
          <w:name w:val="General"/>
          <w:gallery w:val="placeholder"/>
        </w:category>
        <w:types>
          <w:type w:val="bbPlcHdr"/>
        </w:types>
        <w:behaviors>
          <w:behavior w:val="content"/>
        </w:behaviors>
        <w:guid w:val="{4E36CF6B-894C-48DD-82FA-37E070F328B9}"/>
      </w:docPartPr>
      <w:docPartBody>
        <w:p w:rsidR="00EA472E" w:rsidRDefault="002534EB">
          <w:pPr>
            <w:pStyle w:val="727AEA3004EF4FD69D5D31EF4A8E282E"/>
          </w:pPr>
          <w:r>
            <w:t>[Address Line 2]</w:t>
          </w:r>
        </w:p>
      </w:docPartBody>
    </w:docPart>
    <w:docPart>
      <w:docPartPr>
        <w:name w:val="FBD7F06703714387B61C0E0FECF65AEF"/>
        <w:category>
          <w:name w:val="General"/>
          <w:gallery w:val="placeholder"/>
        </w:category>
        <w:types>
          <w:type w:val="bbPlcHdr"/>
        </w:types>
        <w:behaviors>
          <w:behavior w:val="content"/>
        </w:behaviors>
        <w:guid w:val="{0993BCC0-676F-476F-9BA0-B83A04AE8710}"/>
      </w:docPartPr>
      <w:docPartBody>
        <w:p w:rsidR="00EA472E" w:rsidRDefault="002534EB">
          <w:pPr>
            <w:pStyle w:val="FBD7F06703714387B61C0E0FECF65AEF"/>
          </w:pPr>
          <w:r>
            <w:t>[Address Line 3]</w:t>
          </w:r>
        </w:p>
      </w:docPartBody>
    </w:docPart>
    <w:docPart>
      <w:docPartPr>
        <w:name w:val="5B1ADE7618D443E5925B08ADDAD1D719"/>
        <w:category>
          <w:name w:val="General"/>
          <w:gallery w:val="placeholder"/>
        </w:category>
        <w:types>
          <w:type w:val="bbPlcHdr"/>
        </w:types>
        <w:behaviors>
          <w:behavior w:val="content"/>
        </w:behaviors>
        <w:guid w:val="{F112657D-D9E9-41E1-AACA-934476C04145}"/>
      </w:docPartPr>
      <w:docPartBody>
        <w:p w:rsidR="00EA472E" w:rsidRDefault="002534EB">
          <w:pPr>
            <w:pStyle w:val="5B1ADE7618D443E5925B08ADDAD1D719"/>
          </w:pPr>
          <w:r>
            <w:t>[Address Line 4]</w:t>
          </w:r>
        </w:p>
      </w:docPartBody>
    </w:docPart>
    <w:docPart>
      <w:docPartPr>
        <w:name w:val="B9E02675F3E6474099262AD7A5A2B515"/>
        <w:category>
          <w:name w:val="General"/>
          <w:gallery w:val="placeholder"/>
        </w:category>
        <w:types>
          <w:type w:val="bbPlcHdr"/>
        </w:types>
        <w:behaviors>
          <w:behavior w:val="content"/>
        </w:behaviors>
        <w:guid w:val="{043B2C74-ABB4-431B-9B86-6A2E8FA788E5}"/>
      </w:docPartPr>
      <w:docPartBody>
        <w:p w:rsidR="00EA472E" w:rsidRDefault="002534EB">
          <w:pPr>
            <w:pStyle w:val="B9E02675F3E6474099262AD7A5A2B515"/>
          </w:pPr>
          <w:r>
            <w:t>[Address Line 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4EB"/>
    <w:rsid w:val="002534EB"/>
    <w:rsid w:val="00456194"/>
    <w:rsid w:val="005158DD"/>
    <w:rsid w:val="00EA47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885EADD039412FB804A252A0B6B093">
    <w:name w:val="EA885EADD039412FB804A252A0B6B093"/>
  </w:style>
  <w:style w:type="paragraph" w:customStyle="1" w:styleId="9B390AB316044DC3B34E123B8272133E">
    <w:name w:val="9B390AB316044DC3B34E123B8272133E"/>
  </w:style>
  <w:style w:type="paragraph" w:customStyle="1" w:styleId="C2A21C6893F142589774AE8659CD68BD">
    <w:name w:val="C2A21C6893F142589774AE8659CD68BD"/>
  </w:style>
  <w:style w:type="paragraph" w:customStyle="1" w:styleId="727AEA3004EF4FD69D5D31EF4A8E282E">
    <w:name w:val="727AEA3004EF4FD69D5D31EF4A8E282E"/>
  </w:style>
  <w:style w:type="paragraph" w:customStyle="1" w:styleId="FBD7F06703714387B61C0E0FECF65AEF">
    <w:name w:val="FBD7F06703714387B61C0E0FECF65AEF"/>
  </w:style>
  <w:style w:type="paragraph" w:customStyle="1" w:styleId="5B1ADE7618D443E5925B08ADDAD1D719">
    <w:name w:val="5B1ADE7618D443E5925B08ADDAD1D719"/>
  </w:style>
  <w:style w:type="paragraph" w:customStyle="1" w:styleId="B9E02675F3E6474099262AD7A5A2B515">
    <w:name w:val="B9E02675F3E6474099262AD7A5A2B515"/>
  </w:style>
  <w:style w:type="paragraph" w:customStyle="1" w:styleId="5306F20EBDDF40AF8AF9AAC3BD582513">
    <w:name w:val="5306F20EBDDF40AF8AF9AAC3BD582513"/>
  </w:style>
  <w:style w:type="paragraph" w:customStyle="1" w:styleId="C1ED9D7E5F7543F28F0B0AC7BB66F188">
    <w:name w:val="C1ED9D7E5F7543F28F0B0AC7BB66F188"/>
  </w:style>
  <w:style w:type="paragraph" w:customStyle="1" w:styleId="1FDF0218E13F435CB0C6CE508EA27C09">
    <w:name w:val="1FDF0218E13F435CB0C6CE508EA27C09"/>
  </w:style>
  <w:style w:type="paragraph" w:customStyle="1" w:styleId="FDCD1FF998774205BCE05E6D10FA27A5">
    <w:name w:val="FDCD1FF998774205BCE05E6D10FA27A5"/>
  </w:style>
  <w:style w:type="paragraph" w:customStyle="1" w:styleId="8F58E207175D426EB1E0D33AC58177B1">
    <w:name w:val="8F58E207175D426EB1E0D33AC58177B1"/>
  </w:style>
  <w:style w:type="paragraph" w:customStyle="1" w:styleId="42A32012E48B4B07BF47366C705E87A0">
    <w:name w:val="42A32012E48B4B07BF47366C705E87A0"/>
  </w:style>
  <w:style w:type="paragraph" w:customStyle="1" w:styleId="C02825F4AA5645818BF290B6CE19EFCB">
    <w:name w:val="C02825F4AA5645818BF290B6CE19EFCB"/>
  </w:style>
  <w:style w:type="paragraph" w:customStyle="1" w:styleId="C9B56A6CEBE949AE9AE9A60731D600FB">
    <w:name w:val="C9B56A6CEBE949AE9AE9A60731D600FB"/>
  </w:style>
  <w:style w:type="paragraph" w:customStyle="1" w:styleId="32B310D726994CD38EE32C410B2EBB41">
    <w:name w:val="32B310D726994CD38EE32C410B2EBB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IfA Colours">
      <a:dk1>
        <a:srgbClr val="333F48"/>
      </a:dk1>
      <a:lt1>
        <a:sysClr val="window" lastClr="FFFFFF"/>
      </a:lt1>
      <a:dk2>
        <a:srgbClr val="333F48"/>
      </a:dk2>
      <a:lt2>
        <a:srgbClr val="E7E6E6"/>
      </a:lt2>
      <a:accent1>
        <a:srgbClr val="0885C7"/>
      </a:accent1>
      <a:accent2>
        <a:srgbClr val="74B843"/>
      </a:accent2>
      <a:accent3>
        <a:srgbClr val="E73053"/>
      </a:accent3>
      <a:accent4>
        <a:srgbClr val="A2A9AE"/>
      </a:accent4>
      <a:accent5>
        <a:srgbClr val="F59E38"/>
      </a:accent5>
      <a:accent6>
        <a:srgbClr val="9F4C98"/>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4141D-6FB0-4A38-8CB1-84D3B78CD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6-3045_IfA_CAP_IfA Letterheaded Paper Template-Coventry-v1-020317.dotx</Template>
  <TotalTime>0</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IfA  Letterheaded Paper Template</vt:lpstr>
    </vt:vector>
  </TitlesOfParts>
  <Manager>Institute for Apprenticeships</Manager>
  <Company>Institute for Apprenticeships</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IfA  Letterheaded Paper Template</dc:title>
  <dc:subject>IfA Letterheaded Paper Template</dc:subject>
  <dc:creator>Jason Poole</dc:creator>
  <cp:keywords/>
  <dc:description/>
  <cp:lastModifiedBy>john coxhead</cp:lastModifiedBy>
  <cp:revision>4</cp:revision>
  <dcterms:created xsi:type="dcterms:W3CDTF">2018-03-19T08:25:00Z</dcterms:created>
  <dcterms:modified xsi:type="dcterms:W3CDTF">2018-04-08T08:47:00Z</dcterms:modified>
</cp:coreProperties>
</file>